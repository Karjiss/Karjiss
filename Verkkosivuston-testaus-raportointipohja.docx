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6FA4324F" w:rsidR="00C91F79" w:rsidRPr="00E65EAB" w:rsidRDefault="002D6FBE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>
        <w:rPr>
          <w:rStyle w:val="normaltextrun"/>
          <w:rFonts w:cs="Arial"/>
          <w:b/>
          <w:bCs/>
          <w:sz w:val="28"/>
          <w:szCs w:val="28"/>
        </w:rPr>
        <w:t>Verkko</w:t>
      </w:r>
      <w:r w:rsidR="00C91F79" w:rsidRPr="00E65EAB">
        <w:rPr>
          <w:rStyle w:val="normaltextrun"/>
          <w:rFonts w:cs="Arial"/>
          <w:b/>
          <w:bCs/>
          <w:sz w:val="28"/>
          <w:szCs w:val="28"/>
        </w:rPr>
        <w:t>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7664228" w:rsidR="00B06042" w:rsidRPr="00E65EAB" w:rsidRDefault="001B46A5" w:rsidP="000F451F">
      <w:pPr>
        <w:ind w:left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Etunimi Sukunimi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27DC1BE8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</w:p>
    <w:p w14:paraId="39AFC6C0" w14:textId="43CD6653" w:rsidR="0090182E" w:rsidRPr="00E65EAB" w:rsidRDefault="0090182E" w:rsidP="0090182E">
      <w:pPr>
        <w:spacing w:before="0"/>
        <w:ind w:firstLine="1304"/>
        <w:rPr>
          <w:rFonts w:cs="Arial"/>
          <w:bCs/>
        </w:r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</w:p>
    <w:p w14:paraId="6ED06D67" w14:textId="777B53BF" w:rsidR="00861C1C" w:rsidRPr="00E65EAB" w:rsidRDefault="00861C1C" w:rsidP="00D2090F">
      <w:pPr>
        <w:spacing w:before="0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</w:p>
    <w:p w14:paraId="4D0205B3" w14:textId="56124DBA" w:rsidR="003D49AD" w:rsidRPr="00E65EAB" w:rsidRDefault="00830F7C" w:rsidP="00CA6418">
      <w:pPr>
        <w:pStyle w:val="Heading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5BC31FEA" w14:textId="42D0255F" w:rsidR="00CA6418" w:rsidRPr="00B131DF" w:rsidRDefault="0088467F" w:rsidP="00CA6418">
      <w:pPr>
        <w:rPr>
          <w:i/>
          <w:iCs/>
        </w:rPr>
      </w:pPr>
      <w:r w:rsidRPr="00E65EAB">
        <w:rPr>
          <w:rFonts w:cs="Arial"/>
        </w:rPr>
        <w:t>Sivuston osoite:</w:t>
      </w:r>
      <w:r w:rsidR="00B131DF">
        <w:rPr>
          <w:rFonts w:cs="Arial"/>
        </w:rPr>
        <w:t xml:space="preserve"> </w:t>
      </w:r>
      <w:r w:rsidR="00B131DF">
        <w:rPr>
          <w:i/>
          <w:iCs/>
        </w:rPr>
        <w:t xml:space="preserve">klikattava linkki verkkosivustoillesi tähän (M-levy: </w:t>
      </w:r>
      <w:proofErr w:type="spellStart"/>
      <w:r w:rsidR="00B131DF">
        <w:rPr>
          <w:i/>
          <w:iCs/>
        </w:rPr>
        <w:t>public_html</w:t>
      </w:r>
      <w:proofErr w:type="spellEnd"/>
      <w:r w:rsidR="00B131DF">
        <w:rPr>
          <w:i/>
          <w:iCs/>
        </w:rPr>
        <w:t>-hakemisto)</w:t>
      </w:r>
    </w:p>
    <w:p w14:paraId="7FFC23D9" w14:textId="50E76973" w:rsidR="0090182E" w:rsidRDefault="0014164F" w:rsidP="007B768A">
      <w:pPr>
        <w:pStyle w:val="Heading2"/>
        <w:rPr>
          <w:rFonts w:cs="Arial"/>
        </w:rPr>
      </w:pPr>
      <w:r>
        <w:rPr>
          <w:rFonts w:cs="Arial"/>
        </w:rPr>
        <w:t>HTML-koodit</w:t>
      </w:r>
    </w:p>
    <w:p w14:paraId="58C531EC" w14:textId="6EC50A96" w:rsidR="009564B0" w:rsidRPr="009564B0" w:rsidRDefault="009564B0" w:rsidP="009564B0">
      <w:pPr>
        <w:rPr>
          <w:i/>
          <w:iCs/>
        </w:rPr>
      </w:pPr>
      <w:r w:rsidRPr="009564B0">
        <w:rPr>
          <w:i/>
          <w:iCs/>
        </w:rPr>
        <w:t>Kuvat validoinnista tähän</w:t>
      </w:r>
    </w:p>
    <w:p w14:paraId="25326455" w14:textId="4D9404F0" w:rsidR="001D2882" w:rsidRDefault="00F504B0" w:rsidP="00F504B0">
      <w:pPr>
        <w:pStyle w:val="Heading2"/>
      </w:pPr>
      <w:r>
        <w:t>CSS-koodi</w:t>
      </w:r>
    </w:p>
    <w:p w14:paraId="428E549D" w14:textId="7A9B5D06" w:rsidR="009564B0" w:rsidRPr="009564B0" w:rsidRDefault="009564B0" w:rsidP="009564B0">
      <w:pPr>
        <w:rPr>
          <w:i/>
          <w:iCs/>
        </w:rPr>
      </w:pPr>
      <w:r w:rsidRPr="009564B0">
        <w:rPr>
          <w:i/>
          <w:iCs/>
        </w:rPr>
        <w:t>Kuva validoinnista tähän</w:t>
      </w:r>
    </w:p>
    <w:p w14:paraId="0F4364C6" w14:textId="08348801" w:rsidR="001D2882" w:rsidRDefault="0014164F" w:rsidP="00CA6418">
      <w:pPr>
        <w:pStyle w:val="Heading2"/>
        <w:rPr>
          <w:rStyle w:val="normaltextrun"/>
          <w:rFonts w:cs="Arial"/>
          <w:bCs/>
        </w:rPr>
      </w:pPr>
      <w:r>
        <w:rPr>
          <w:rStyle w:val="normaltextrun"/>
          <w:rFonts w:cs="Arial"/>
          <w:bCs/>
        </w:rPr>
        <w:t>Nopeus</w:t>
      </w:r>
    </w:p>
    <w:p w14:paraId="62523A1F" w14:textId="77777777" w:rsidR="00AD02FB" w:rsidRPr="00AD02FB" w:rsidRDefault="00AD02FB" w:rsidP="00AD02FB"/>
    <w:p w14:paraId="6D5F280F" w14:textId="3202A7D6" w:rsidR="00CA6418" w:rsidRPr="00E65EAB" w:rsidRDefault="00CA6418" w:rsidP="00CA6418">
      <w:pPr>
        <w:pStyle w:val="Heading2"/>
        <w:rPr>
          <w:rFonts w:cs="Arial"/>
        </w:rPr>
      </w:pPr>
      <w:proofErr w:type="spellStart"/>
      <w:r w:rsidRPr="00E65EAB">
        <w:rPr>
          <w:rFonts w:cs="Arial"/>
        </w:rPr>
        <w:t>Responsiivisuu</w:t>
      </w:r>
      <w:r w:rsidR="00D318A1">
        <w:rPr>
          <w:rFonts w:cs="Arial"/>
        </w:rPr>
        <w:t>s</w:t>
      </w:r>
      <w:proofErr w:type="spellEnd"/>
    </w:p>
    <w:p w14:paraId="3A86E892" w14:textId="09B937EB" w:rsidR="005D34E2" w:rsidRDefault="005D34E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2E81D238" w14:textId="21A2E939" w:rsidR="005D34E2" w:rsidRDefault="005D34E2" w:rsidP="005D34E2">
      <w:pPr>
        <w:pStyle w:val="Heading2"/>
        <w:rPr>
          <w:rStyle w:val="eop"/>
          <w:rFonts w:cs="Arial"/>
        </w:rPr>
      </w:pPr>
      <w:r>
        <w:rPr>
          <w:rStyle w:val="eop"/>
          <w:rFonts w:cs="Arial"/>
        </w:rPr>
        <w:t>Saavutettavuus</w:t>
      </w:r>
    </w:p>
    <w:p w14:paraId="01D9E1B0" w14:textId="77777777" w:rsidR="00AD02FB" w:rsidRPr="00AD02FB" w:rsidRDefault="00AD02FB" w:rsidP="00AD02FB"/>
    <w:p w14:paraId="57D97C46" w14:textId="2EE45922" w:rsidR="00CA6418" w:rsidRPr="00E65EAB" w:rsidRDefault="00CA6418" w:rsidP="00CA6418">
      <w:pPr>
        <w:pStyle w:val="Heading1"/>
        <w:rPr>
          <w:rStyle w:val="eop"/>
          <w:lang w:val="en-US"/>
        </w:rPr>
      </w:pPr>
      <w:r w:rsidRPr="00E65EAB">
        <w:rPr>
          <w:rStyle w:val="normaltextrun"/>
          <w:bCs/>
        </w:rPr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Heading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421"/>
        <w:gridCol w:w="5244"/>
        <w:gridCol w:w="1843"/>
        <w:gridCol w:w="2076"/>
      </w:tblGrid>
      <w:tr w:rsidR="0014326F" w:rsidRPr="006D08AB" w14:paraId="45AD0DD2" w14:textId="77777777" w:rsidTr="00D318A1">
        <w:trPr>
          <w:trHeight w:val="332"/>
        </w:trPr>
        <w:tc>
          <w:tcPr>
            <w:tcW w:w="421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43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hylätty</w:t>
            </w:r>
          </w:p>
        </w:tc>
        <w:tc>
          <w:tcPr>
            <w:tcW w:w="2076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</w:t>
            </w:r>
            <w:proofErr w:type="gramStart"/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3)*</w:t>
            </w:r>
            <w:proofErr w:type="gramEnd"/>
          </w:p>
        </w:tc>
      </w:tr>
      <w:tr w:rsidR="0014326F" w:rsidRPr="006D08AB" w14:paraId="4725C315" w14:textId="77777777" w:rsidTr="00D318A1">
        <w:trPr>
          <w:trHeight w:val="309"/>
        </w:trPr>
        <w:tc>
          <w:tcPr>
            <w:tcW w:w="421" w:type="dxa"/>
          </w:tcPr>
          <w:p w14:paraId="1AF7F92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44" w:type="dxa"/>
          </w:tcPr>
          <w:p w14:paraId="361DE1B3" w14:textId="08AA9CA1" w:rsidR="0014326F" w:rsidRPr="00D318A1" w:rsidRDefault="00695FD6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Esim. </w:t>
            </w:r>
            <w:r w:rsidR="007D0619">
              <w:rPr>
                <w:rFonts w:ascii="Arial" w:hAnsi="Arial" w:cs="Arial"/>
                <w:sz w:val="20"/>
                <w:szCs w:val="20"/>
              </w:rPr>
              <w:t>Typografia ja värit ovat johdonmukaiset</w:t>
            </w:r>
          </w:p>
        </w:tc>
        <w:tc>
          <w:tcPr>
            <w:tcW w:w="1843" w:type="dxa"/>
          </w:tcPr>
          <w:p w14:paraId="33686107" w14:textId="6920CE82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D318A1">
        <w:trPr>
          <w:trHeight w:val="332"/>
        </w:trPr>
        <w:tc>
          <w:tcPr>
            <w:tcW w:w="421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44" w:type="dxa"/>
          </w:tcPr>
          <w:p w14:paraId="07C7C967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86289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D318A1">
        <w:trPr>
          <w:trHeight w:val="332"/>
        </w:trPr>
        <w:tc>
          <w:tcPr>
            <w:tcW w:w="421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44" w:type="dxa"/>
          </w:tcPr>
          <w:p w14:paraId="20AF95FA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196A2C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D318A1">
        <w:trPr>
          <w:trHeight w:val="332"/>
        </w:trPr>
        <w:tc>
          <w:tcPr>
            <w:tcW w:w="421" w:type="dxa"/>
          </w:tcPr>
          <w:p w14:paraId="3EF427A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7A0F7C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4E27D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D318A1">
        <w:trPr>
          <w:trHeight w:val="309"/>
        </w:trPr>
        <w:tc>
          <w:tcPr>
            <w:tcW w:w="421" w:type="dxa"/>
          </w:tcPr>
          <w:p w14:paraId="576913ED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52E4CA7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3F8F8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7A33D4B0" w14:textId="77777777" w:rsidTr="00D318A1">
        <w:trPr>
          <w:trHeight w:val="332"/>
        </w:trPr>
        <w:tc>
          <w:tcPr>
            <w:tcW w:w="421" w:type="dxa"/>
          </w:tcPr>
          <w:p w14:paraId="17D43789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36342C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04EAF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21B6BB1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6D4E92B0" w14:textId="77777777" w:rsidTr="00D318A1">
        <w:trPr>
          <w:trHeight w:val="332"/>
        </w:trPr>
        <w:tc>
          <w:tcPr>
            <w:tcW w:w="421" w:type="dxa"/>
          </w:tcPr>
          <w:p w14:paraId="31736FC1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49316D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E09DF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0917B384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1BD8EDA2" w14:textId="77777777" w:rsidTr="00D318A1">
        <w:trPr>
          <w:trHeight w:val="332"/>
        </w:trPr>
        <w:tc>
          <w:tcPr>
            <w:tcW w:w="421" w:type="dxa"/>
          </w:tcPr>
          <w:p w14:paraId="7A5E4B91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0E85ED98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F893B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5546E55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72EA30C" w14:textId="77777777" w:rsidTr="00D318A1">
        <w:trPr>
          <w:trHeight w:val="309"/>
        </w:trPr>
        <w:tc>
          <w:tcPr>
            <w:tcW w:w="421" w:type="dxa"/>
          </w:tcPr>
          <w:p w14:paraId="6C212E1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FF18104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EF68DD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4196F48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Heading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460022B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Huomiot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5BE9D64E" w:rsidR="00046BFA" w:rsidRPr="00D318A1" w:rsidRDefault="007D0619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Esim. (matkailusivustolla) Olet suunnittelemassa lomamatkaa perheellesi ensi jouluksi. Etsi teille sopiva kohde.</w:t>
            </w:r>
          </w:p>
        </w:tc>
        <w:tc>
          <w:tcPr>
            <w:tcW w:w="3864" w:type="dxa"/>
          </w:tcPr>
          <w:p w14:paraId="7E041D74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097BEF8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2D106C2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3CE52422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54890D12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971CBE5" w14:textId="71C8DA0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DA801E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18096228" w14:textId="73B85E9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FD0A478" w14:textId="430CDC21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3BD31F5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CE501C7" w14:textId="5D893A5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788239D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Heading2"/>
        <w:rPr>
          <w:rFonts w:cs="Arial"/>
        </w:rPr>
      </w:pPr>
      <w:r w:rsidRPr="00E65EAB">
        <w:rPr>
          <w:rFonts w:cs="Arial"/>
        </w:rPr>
        <w:t>Tulosten arviointi</w:t>
      </w:r>
    </w:p>
    <w:p w14:paraId="03E3C42F" w14:textId="5A172A1F" w:rsidR="001D2882" w:rsidRPr="00012632" w:rsidRDefault="001D2882" w:rsidP="00CA6418">
      <w:pPr>
        <w:pStyle w:val="paragraph"/>
        <w:textAlignment w:val="baseline"/>
        <w:rPr>
          <w:rFonts w:ascii="Arial" w:eastAsiaTheme="majorEastAsia" w:hAnsi="Arial" w:cs="Arial"/>
        </w:rPr>
      </w:pPr>
    </w:p>
    <w:p w14:paraId="3188F29A" w14:textId="4C2DCF65" w:rsidR="00CA6418" w:rsidRPr="00E65EAB" w:rsidRDefault="00CA6418" w:rsidP="00CA6418">
      <w:pPr>
        <w:pStyle w:val="Heading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0F6675D0" w14:textId="082E513C" w:rsidR="00CA6418" w:rsidRDefault="00CA6418" w:rsidP="00CA6418">
      <w:pPr>
        <w:pStyle w:val="paragraph"/>
        <w:textAlignment w:val="baseline"/>
        <w:rPr>
          <w:rStyle w:val="normaltextrun"/>
          <w:rFonts w:ascii="Arial" w:eastAsiaTheme="majorEastAsia" w:hAnsi="Arial" w:cs="Arial"/>
          <w:sz w:val="22"/>
        </w:rPr>
      </w:pPr>
      <w:r w:rsidRPr="00E65EAB">
        <w:rPr>
          <w:rStyle w:val="normaltextrun"/>
          <w:rFonts w:ascii="Arial" w:eastAsiaTheme="majorEastAsia" w:hAnsi="Arial" w:cs="Arial"/>
          <w:sz w:val="22"/>
        </w:rPr>
        <w:t xml:space="preserve">Miten onnistuit kurssitehtävissä, mikä meni hyvin/mitä olisit voinut vielä parantaa? </w:t>
      </w:r>
    </w:p>
    <w:p w14:paraId="73EF1880" w14:textId="77777777" w:rsidR="00012632" w:rsidRPr="00E65EAB" w:rsidRDefault="00012632" w:rsidP="00CA6418">
      <w:pPr>
        <w:pStyle w:val="paragraph"/>
        <w:textAlignment w:val="baseline"/>
        <w:rPr>
          <w:rStyle w:val="normaltextrun"/>
          <w:rFonts w:ascii="Arial" w:eastAsiaTheme="majorEastAsia" w:hAnsi="Arial" w:cs="Arial"/>
          <w:sz w:val="22"/>
        </w:rPr>
      </w:pPr>
    </w:p>
    <w:p w14:paraId="564331F9" w14:textId="2A04CD0A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</w:rPr>
      </w:pPr>
      <w:r w:rsidRPr="00E65EAB">
        <w:rPr>
          <w:rStyle w:val="normaltextrun"/>
          <w:rFonts w:ascii="Arial" w:eastAsiaTheme="majorEastAsia" w:hAnsi="Arial" w:cs="Arial"/>
          <w:sz w:val="22"/>
        </w:rPr>
        <w:t>Mitä opit kurssilla?</w:t>
      </w:r>
      <w:r w:rsidRPr="00E65EAB">
        <w:rPr>
          <w:rStyle w:val="eop"/>
          <w:rFonts w:ascii="Arial" w:eastAsiaTheme="majorEastAsia" w:hAnsi="Arial" w:cs="Arial"/>
          <w:sz w:val="22"/>
        </w:rPr>
        <w:t> </w:t>
      </w:r>
    </w:p>
    <w:p w14:paraId="153AB494" w14:textId="77777777" w:rsidR="00012632" w:rsidRPr="00E65EAB" w:rsidRDefault="00012632" w:rsidP="00CA6418">
      <w:pPr>
        <w:pStyle w:val="paragraph"/>
        <w:textAlignment w:val="baseline"/>
        <w:rPr>
          <w:rFonts w:ascii="Arial" w:hAnsi="Arial" w:cs="Arial"/>
          <w:sz w:val="22"/>
        </w:rPr>
      </w:pPr>
    </w:p>
    <w:p w14:paraId="6AE0EF34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  <w:sz w:val="22"/>
        </w:rPr>
      </w:pPr>
      <w:r w:rsidRPr="00E65EAB">
        <w:rPr>
          <w:rStyle w:val="normaltextrun"/>
          <w:rFonts w:ascii="Arial" w:eastAsiaTheme="majorEastAsia" w:hAnsi="Arial" w:cs="Arial"/>
          <w:sz w:val="22"/>
        </w:rPr>
        <w:t>Minkä arvosanan antaisit itsellesi ja miksi?</w:t>
      </w:r>
      <w:r w:rsidRPr="00E65EAB">
        <w:rPr>
          <w:rStyle w:val="eop"/>
          <w:rFonts w:ascii="Arial" w:eastAsiaTheme="majorEastAsia" w:hAnsi="Arial" w:cs="Arial"/>
          <w:sz w:val="22"/>
        </w:rPr>
        <w:t> </w:t>
      </w:r>
    </w:p>
    <w:p w14:paraId="22E09B73" w14:textId="538ED817" w:rsidR="00437901" w:rsidRPr="00012632" w:rsidRDefault="00437901" w:rsidP="00012632">
      <w:pPr>
        <w:rPr>
          <w:rFonts w:cs="Arial"/>
        </w:rPr>
      </w:pPr>
    </w:p>
    <w:sectPr w:rsidR="00437901" w:rsidRPr="00012632" w:rsidSect="00F7318F">
      <w:headerReference w:type="default" r:id="rId14"/>
      <w:headerReference w:type="first" r:id="rId15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4928" w14:textId="77777777" w:rsidR="00BB1BB2" w:rsidRDefault="00BB1BB2" w:rsidP="000A11A9">
      <w:pPr>
        <w:spacing w:line="240" w:lineRule="auto"/>
      </w:pPr>
      <w:r>
        <w:separator/>
      </w:r>
    </w:p>
  </w:endnote>
  <w:endnote w:type="continuationSeparator" w:id="0">
    <w:p w14:paraId="051D1DB3" w14:textId="77777777" w:rsidR="00BB1BB2" w:rsidRDefault="00BB1BB2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3D37" w14:textId="77777777" w:rsidR="00BB1BB2" w:rsidRDefault="00BB1BB2" w:rsidP="000A11A9">
      <w:pPr>
        <w:spacing w:line="240" w:lineRule="auto"/>
      </w:pPr>
      <w:r>
        <w:separator/>
      </w:r>
    </w:p>
  </w:footnote>
  <w:footnote w:type="continuationSeparator" w:id="0">
    <w:p w14:paraId="00884CC1" w14:textId="77777777" w:rsidR="00BB1BB2" w:rsidRDefault="00BB1BB2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pStyle w:val="ListParagraph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711492">
    <w:abstractNumId w:val="2"/>
  </w:num>
  <w:num w:numId="2" w16cid:durableId="145171401">
    <w:abstractNumId w:val="27"/>
  </w:num>
  <w:num w:numId="3" w16cid:durableId="104228788">
    <w:abstractNumId w:val="25"/>
  </w:num>
  <w:num w:numId="4" w16cid:durableId="846097940">
    <w:abstractNumId w:val="10"/>
  </w:num>
  <w:num w:numId="5" w16cid:durableId="329917786">
    <w:abstractNumId w:val="9"/>
  </w:num>
  <w:num w:numId="6" w16cid:durableId="1570579852">
    <w:abstractNumId w:val="13"/>
  </w:num>
  <w:num w:numId="7" w16cid:durableId="771900413">
    <w:abstractNumId w:val="7"/>
  </w:num>
  <w:num w:numId="8" w16cid:durableId="1545017317">
    <w:abstractNumId w:val="12"/>
  </w:num>
  <w:num w:numId="9" w16cid:durableId="1459683819">
    <w:abstractNumId w:val="10"/>
  </w:num>
  <w:num w:numId="10" w16cid:durableId="943195759">
    <w:abstractNumId w:val="10"/>
  </w:num>
  <w:num w:numId="11" w16cid:durableId="901528778">
    <w:abstractNumId w:val="9"/>
  </w:num>
  <w:num w:numId="12" w16cid:durableId="1455058834">
    <w:abstractNumId w:val="10"/>
  </w:num>
  <w:num w:numId="13" w16cid:durableId="1475100202">
    <w:abstractNumId w:val="10"/>
  </w:num>
  <w:num w:numId="14" w16cid:durableId="2121291889">
    <w:abstractNumId w:val="10"/>
  </w:num>
  <w:num w:numId="15" w16cid:durableId="254437301">
    <w:abstractNumId w:val="10"/>
  </w:num>
  <w:num w:numId="16" w16cid:durableId="133766802">
    <w:abstractNumId w:val="11"/>
  </w:num>
  <w:num w:numId="17" w16cid:durableId="23143080">
    <w:abstractNumId w:val="10"/>
  </w:num>
  <w:num w:numId="18" w16cid:durableId="1362129624">
    <w:abstractNumId w:val="10"/>
  </w:num>
  <w:num w:numId="19" w16cid:durableId="2098289607">
    <w:abstractNumId w:val="19"/>
  </w:num>
  <w:num w:numId="20" w16cid:durableId="127818005">
    <w:abstractNumId w:val="30"/>
  </w:num>
  <w:num w:numId="21" w16cid:durableId="452554373">
    <w:abstractNumId w:val="0"/>
  </w:num>
  <w:num w:numId="22" w16cid:durableId="278069631">
    <w:abstractNumId w:val="4"/>
  </w:num>
  <w:num w:numId="23" w16cid:durableId="523321287">
    <w:abstractNumId w:val="5"/>
  </w:num>
  <w:num w:numId="24" w16cid:durableId="1469589397">
    <w:abstractNumId w:val="23"/>
  </w:num>
  <w:num w:numId="25" w16cid:durableId="1441292537">
    <w:abstractNumId w:val="24"/>
  </w:num>
  <w:num w:numId="26" w16cid:durableId="1920362513">
    <w:abstractNumId w:val="1"/>
  </w:num>
  <w:num w:numId="27" w16cid:durableId="1185824649">
    <w:abstractNumId w:val="18"/>
  </w:num>
  <w:num w:numId="28" w16cid:durableId="1384912484">
    <w:abstractNumId w:val="9"/>
    <w:lvlOverride w:ilvl="0">
      <w:startOverride w:val="3"/>
    </w:lvlOverride>
    <w:lvlOverride w:ilvl="1">
      <w:startOverride w:val="2"/>
    </w:lvlOverride>
  </w:num>
  <w:num w:numId="29" w16cid:durableId="1797991040">
    <w:abstractNumId w:val="20"/>
  </w:num>
  <w:num w:numId="30" w16cid:durableId="231505685">
    <w:abstractNumId w:val="28"/>
  </w:num>
  <w:num w:numId="31" w16cid:durableId="469589375">
    <w:abstractNumId w:val="16"/>
  </w:num>
  <w:num w:numId="32" w16cid:durableId="15888877">
    <w:abstractNumId w:val="17"/>
  </w:num>
  <w:num w:numId="33" w16cid:durableId="1182624860">
    <w:abstractNumId w:val="21"/>
  </w:num>
  <w:num w:numId="34" w16cid:durableId="2056658780">
    <w:abstractNumId w:val="6"/>
  </w:num>
  <w:num w:numId="35" w16cid:durableId="2015448896">
    <w:abstractNumId w:val="15"/>
  </w:num>
  <w:num w:numId="36" w16cid:durableId="918564821">
    <w:abstractNumId w:val="26"/>
  </w:num>
  <w:num w:numId="37" w16cid:durableId="1711539056">
    <w:abstractNumId w:val="31"/>
  </w:num>
  <w:num w:numId="38" w16cid:durableId="1424376150">
    <w:abstractNumId w:val="22"/>
  </w:num>
  <w:num w:numId="39" w16cid:durableId="726879401">
    <w:abstractNumId w:val="29"/>
  </w:num>
  <w:num w:numId="40" w16cid:durableId="2125610038">
    <w:abstractNumId w:val="8"/>
  </w:num>
  <w:num w:numId="41" w16cid:durableId="65349706">
    <w:abstractNumId w:val="14"/>
  </w:num>
  <w:num w:numId="42" w16cid:durableId="174032755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0" w:nlCheck="1" w:checkStyle="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632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57DD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2CD3"/>
    <w:rsid w:val="002D39A0"/>
    <w:rsid w:val="002D4D6D"/>
    <w:rsid w:val="002D68BF"/>
    <w:rsid w:val="002D6FBE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5AEE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4535"/>
    <w:rsid w:val="003B4ED5"/>
    <w:rsid w:val="003B52C7"/>
    <w:rsid w:val="003B7FD1"/>
    <w:rsid w:val="003C04C5"/>
    <w:rsid w:val="003C2517"/>
    <w:rsid w:val="003C5712"/>
    <w:rsid w:val="003C5FF7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7091"/>
    <w:rsid w:val="00460A2C"/>
    <w:rsid w:val="00460DDE"/>
    <w:rsid w:val="00462644"/>
    <w:rsid w:val="004628CC"/>
    <w:rsid w:val="0046339D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E58"/>
    <w:rsid w:val="005D2EA3"/>
    <w:rsid w:val="005D3405"/>
    <w:rsid w:val="005D34E2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49EB"/>
    <w:rsid w:val="007D7754"/>
    <w:rsid w:val="007D7CCD"/>
    <w:rsid w:val="007E56B4"/>
    <w:rsid w:val="007E58F6"/>
    <w:rsid w:val="007F0B2D"/>
    <w:rsid w:val="007F4200"/>
    <w:rsid w:val="007F4CC0"/>
    <w:rsid w:val="007F5E82"/>
    <w:rsid w:val="007F6173"/>
    <w:rsid w:val="00800121"/>
    <w:rsid w:val="00805884"/>
    <w:rsid w:val="00810133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1EE2"/>
    <w:rsid w:val="00862E78"/>
    <w:rsid w:val="0086307A"/>
    <w:rsid w:val="00870764"/>
    <w:rsid w:val="00871723"/>
    <w:rsid w:val="00871B4E"/>
    <w:rsid w:val="00871B87"/>
    <w:rsid w:val="00872176"/>
    <w:rsid w:val="00872CE2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FF4"/>
    <w:rsid w:val="00921DB0"/>
    <w:rsid w:val="00921ECE"/>
    <w:rsid w:val="009275A2"/>
    <w:rsid w:val="0093678C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564B0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2360"/>
    <w:rsid w:val="00A02D46"/>
    <w:rsid w:val="00A04237"/>
    <w:rsid w:val="00A05986"/>
    <w:rsid w:val="00A101DA"/>
    <w:rsid w:val="00A1164B"/>
    <w:rsid w:val="00A128D3"/>
    <w:rsid w:val="00A13246"/>
    <w:rsid w:val="00A155B7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784A"/>
    <w:rsid w:val="00A97FF1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EA7"/>
    <w:rsid w:val="00AC40E0"/>
    <w:rsid w:val="00AD02FB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1DF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1BB2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0027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528C"/>
    <w:rsid w:val="00CA025A"/>
    <w:rsid w:val="00CA1BE9"/>
    <w:rsid w:val="00CA2847"/>
    <w:rsid w:val="00CA3CAD"/>
    <w:rsid w:val="00CA49D5"/>
    <w:rsid w:val="00CA5534"/>
    <w:rsid w:val="00CA5F28"/>
    <w:rsid w:val="00CA6418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808E3"/>
    <w:rsid w:val="00E82783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BB6BA0"/>
    <w:pPr>
      <w:numPr>
        <w:numId w:val="4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95050-69B1-484A-9D50-F969713AE6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3EE94E-1CCC-42C0-8980-6036F2F0966B}">
  <ds:schemaRefs>
    <ds:schemaRef ds:uri="http://purl.org/dc/elements/1.1/"/>
    <ds:schemaRef ds:uri="http://schemas.microsoft.com/office/2006/metadata/properties"/>
    <ds:schemaRef ds:uri="2c923bee-ff5a-432d-b060-b1721b3d536b"/>
    <ds:schemaRef ds:uri="http://schemas.microsoft.com/office/infopath/2007/PartnerControls"/>
    <ds:schemaRef ds:uri="http://schemas.microsoft.com/office/2006/documentManagement/types"/>
    <ds:schemaRef ds:uri="1b259060-25ad-4b91-93fe-183b6dafb2b3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</Template>
  <TotalTime>14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Verkkosivuston testaus ja itsearviointi</vt:lpstr>
      <vt:lpstr>Haaga-Helian opinnäytetyöohje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Verkkosivuston testaus ja itsearviointi</dc:title>
  <dc:subject/>
  <dc:creator>Penttilä Päivi</dc:creator>
  <cp:keywords/>
  <dc:description/>
  <cp:lastModifiedBy>Wuokko Anne</cp:lastModifiedBy>
  <cp:revision>8</cp:revision>
  <cp:lastPrinted>2021-11-21T21:46:00Z</cp:lastPrinted>
  <dcterms:created xsi:type="dcterms:W3CDTF">2023-01-11T18:09:00Z</dcterms:created>
  <dcterms:modified xsi:type="dcterms:W3CDTF">2023-03-06T10:13:00Z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